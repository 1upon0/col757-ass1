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Pr="00954F65" w:rsidRDefault="007E0BC6" w:rsidP="00954F65">
      <w:pPr>
        <w:pStyle w:val="Title"/>
        <w:jc w:val="center"/>
        <w:rPr>
          <w:b/>
        </w:rPr>
      </w:pPr>
      <w:r w:rsidRPr="00954F65">
        <w:rPr>
          <w:b/>
        </w:rPr>
        <w:t>COL757 Programming Assignment</w:t>
      </w:r>
    </w:p>
    <w:p w:rsidR="00954F65" w:rsidRPr="00BE7343" w:rsidRDefault="00954F65" w:rsidP="00954F65">
      <w:pPr>
        <w:pStyle w:val="Title"/>
        <w:jc w:val="center"/>
        <w:rPr>
          <w:rFonts w:cstheme="majorHAnsi"/>
          <w:sz w:val="36"/>
          <w:szCs w:val="36"/>
        </w:rPr>
      </w:pPr>
      <w:r w:rsidRPr="00BE7343">
        <w:rPr>
          <w:rFonts w:cstheme="majorHAnsi"/>
          <w:sz w:val="36"/>
          <w:szCs w:val="36"/>
        </w:rPr>
        <w:t>Yash Gupta – 2013CS10302</w:t>
      </w:r>
    </w:p>
    <w:p w:rsidR="00855982" w:rsidRPr="00855982" w:rsidRDefault="007E0BC6" w:rsidP="00855982">
      <w:pPr>
        <w:pStyle w:val="Heading1"/>
      </w:pPr>
      <w:r>
        <w:t>Q1: Compute OR of a million bits</w:t>
      </w:r>
    </w:p>
    <w:p w:rsidR="005C0DCD" w:rsidRPr="00CA7962" w:rsidRDefault="007E0BC6" w:rsidP="007E0BC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A7962">
        <w:rPr>
          <w:sz w:val="24"/>
          <w:szCs w:val="24"/>
        </w:rPr>
        <w:t xml:space="preserve">N </w:t>
      </w:r>
      <w:r w:rsidRPr="00CA7962">
        <w:rPr>
          <w:sz w:val="24"/>
          <w:szCs w:val="24"/>
        </w:rPr>
        <w:t>= 1 mil =&gt; inconclusive results</w:t>
      </w:r>
      <w:r w:rsidR="005C0DCD" w:rsidRPr="00CA7962">
        <w:rPr>
          <w:sz w:val="24"/>
          <w:szCs w:val="24"/>
        </w:rPr>
        <w:t xml:space="preserve"> due to very small problem size</w:t>
      </w:r>
      <w:r w:rsidR="00DD3F94" w:rsidRPr="00CA7962">
        <w:rPr>
          <w:sz w:val="24"/>
          <w:szCs w:val="24"/>
        </w:rPr>
        <w:t>.</w:t>
      </w:r>
    </w:p>
    <w:p w:rsidR="007E0BC6" w:rsidRPr="00CA7962" w:rsidRDefault="007E0BC6" w:rsidP="007E0BC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A7962">
        <w:rPr>
          <w:sz w:val="24"/>
          <w:szCs w:val="24"/>
        </w:rPr>
        <w:t>N = 10 mil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Threads/Algorithm</w:t>
            </w:r>
          </w:p>
        </w:tc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6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12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24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</w:t>
            </w:r>
            <w:r w:rsidR="005C0DCD" w:rsidRPr="00CA7962">
              <w:rPr>
                <w:sz w:val="24"/>
                <w:szCs w:val="24"/>
              </w:rPr>
              <w:t>007</w:t>
            </w:r>
            <w:r w:rsidRPr="00CA7962">
              <w:rPr>
                <w:sz w:val="24"/>
                <w:szCs w:val="24"/>
              </w:rPr>
              <w:t>74716</w:t>
            </w:r>
            <w:r w:rsidRPr="00CA7962"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0.00755433</w:t>
            </w:r>
            <w:r w:rsidRPr="00CA7962"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</w:t>
            </w:r>
            <w:r w:rsidRPr="00CA7962">
              <w:rPr>
                <w:sz w:val="24"/>
                <w:szCs w:val="24"/>
              </w:rPr>
              <w:t>.0075807</w:t>
            </w:r>
            <w:r w:rsidRPr="00CA7962">
              <w:rPr>
                <w:sz w:val="24"/>
                <w:szCs w:val="24"/>
              </w:rPr>
              <w:t>00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CONCURRENT WRITE</w:t>
            </w:r>
          </w:p>
        </w:tc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0.000971427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0.000561381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0.000360807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BINARY RREE</w:t>
            </w:r>
          </w:p>
        </w:tc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0.000969006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0.000497586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0.000307906</w:t>
            </w:r>
          </w:p>
        </w:tc>
      </w:tr>
    </w:tbl>
    <w:p w:rsidR="007E0BC6" w:rsidRPr="00CA7962" w:rsidRDefault="007E0BC6" w:rsidP="007E0BC6">
      <w:pPr>
        <w:rPr>
          <w:sz w:val="24"/>
          <w:szCs w:val="24"/>
        </w:rPr>
      </w:pPr>
    </w:p>
    <w:p w:rsidR="007E0BC6" w:rsidRPr="00CA7962" w:rsidRDefault="00DD3F94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SERIAL runs in ~ constant time as expected</w:t>
      </w:r>
    </w:p>
    <w:p w:rsidR="00DD3F94" w:rsidRPr="00CA7962" w:rsidRDefault="00DD3F94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Both parallel implementations give signifi</w:t>
      </w:r>
      <w:r w:rsidR="004B34AF" w:rsidRPr="00CA7962">
        <w:rPr>
          <w:sz w:val="24"/>
          <w:szCs w:val="24"/>
        </w:rPr>
        <w:t xml:space="preserve">cant speedup compared to SERIAL, but only when problem size is large </w:t>
      </w:r>
      <w:proofErr w:type="gramStart"/>
      <w:r w:rsidR="004B34AF" w:rsidRPr="00CA7962">
        <w:rPr>
          <w:sz w:val="24"/>
          <w:szCs w:val="24"/>
        </w:rPr>
        <w:t>enough .</w:t>
      </w:r>
      <w:proofErr w:type="gramEnd"/>
      <w:r w:rsidR="004B34AF" w:rsidRPr="00CA7962">
        <w:rPr>
          <w:sz w:val="24"/>
          <w:szCs w:val="24"/>
        </w:rPr>
        <w:br/>
        <w:t xml:space="preserve">(N = 1 mil gives approximately same results for all </w:t>
      </w:r>
      <w:proofErr w:type="spellStart"/>
      <w:r w:rsidR="004B34AF" w:rsidRPr="00CA7962">
        <w:rPr>
          <w:sz w:val="24"/>
          <w:szCs w:val="24"/>
        </w:rPr>
        <w:t>algo</w:t>
      </w:r>
      <w:proofErr w:type="spellEnd"/>
      <w:r w:rsidR="004B34AF" w:rsidRPr="00CA7962">
        <w:rPr>
          <w:sz w:val="24"/>
          <w:szCs w:val="24"/>
        </w:rPr>
        <w:t>/thread combinations)</w:t>
      </w:r>
    </w:p>
    <w:p w:rsidR="00DD3F94" w:rsidRPr="00CA7962" w:rsidRDefault="00DD3F94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CONCURRENT WRITE is as fast as BINARY TREE when number of threads is low, but becomes increasingly less efficient with more threads.</w:t>
      </w:r>
    </w:p>
    <w:p w:rsidR="00DD3F94" w:rsidRPr="00CA7962" w:rsidRDefault="00DD3F94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Conclusion: when operating on low number of threads, concurrent write can be useful due to its low implementation cost (in terms of software)</w:t>
      </w:r>
    </w:p>
    <w:p w:rsidR="004B34AF" w:rsidRDefault="004B34AF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7E0BC6" w:rsidRDefault="007E0BC6" w:rsidP="007E0BC6">
      <w:pPr>
        <w:pStyle w:val="Heading1"/>
      </w:pPr>
      <w:r>
        <w:lastRenderedPageBreak/>
        <w:t>Q2</w:t>
      </w:r>
      <w:r>
        <w:t xml:space="preserve">: Implement parallel </w:t>
      </w:r>
      <w:proofErr w:type="spellStart"/>
      <w:r>
        <w:t>mergesort</w:t>
      </w:r>
      <w:proofErr w:type="spellEnd"/>
      <w:r>
        <w:t xml:space="preserve"> and partition sort</w:t>
      </w:r>
    </w:p>
    <w:p w:rsidR="007E0BC6" w:rsidRPr="00CA7962" w:rsidRDefault="007E0BC6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N = 16,000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Threads/Algorithm</w:t>
            </w:r>
          </w:p>
        </w:tc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6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12</w:t>
            </w:r>
          </w:p>
        </w:tc>
        <w:tc>
          <w:tcPr>
            <w:tcW w:w="2338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24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0.000990361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0.000993135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0.000997214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ODD-EVEN MERGE</w:t>
            </w:r>
          </w:p>
        </w:tc>
        <w:tc>
          <w:tcPr>
            <w:tcW w:w="2337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0.00189207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0.00571344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0.0367163</w:t>
            </w:r>
          </w:p>
        </w:tc>
      </w:tr>
      <w:tr w:rsidR="007E0BC6" w:rsidRPr="00CA7962" w:rsidTr="007E0BC6">
        <w:tc>
          <w:tcPr>
            <w:tcW w:w="2337" w:type="dxa"/>
          </w:tcPr>
          <w:p w:rsidR="007E0BC6" w:rsidRPr="00CA7962" w:rsidRDefault="007E0BC6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PARTITION SORT</w:t>
            </w:r>
          </w:p>
        </w:tc>
        <w:tc>
          <w:tcPr>
            <w:tcW w:w="2337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0.00814808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0.00948329</w:t>
            </w:r>
          </w:p>
        </w:tc>
        <w:tc>
          <w:tcPr>
            <w:tcW w:w="2338" w:type="dxa"/>
          </w:tcPr>
          <w:p w:rsidR="007E0BC6" w:rsidRPr="00CA7962" w:rsidRDefault="005C0DCD" w:rsidP="007E0BC6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0.0214106</w:t>
            </w:r>
          </w:p>
        </w:tc>
      </w:tr>
    </w:tbl>
    <w:p w:rsidR="007E0BC6" w:rsidRPr="00CA7962" w:rsidRDefault="007E0BC6" w:rsidP="007E0BC6">
      <w:pPr>
        <w:ind w:left="360"/>
        <w:rPr>
          <w:sz w:val="24"/>
          <w:szCs w:val="24"/>
        </w:rPr>
      </w:pPr>
    </w:p>
    <w:p w:rsidR="007E0BC6" w:rsidRPr="00CA7962" w:rsidRDefault="007E0BC6" w:rsidP="007E0B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N = 1,600,000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C6" w:rsidRPr="00CA7962" w:rsidTr="00AA616E">
        <w:tc>
          <w:tcPr>
            <w:tcW w:w="2337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Threads/Algorithm</w:t>
            </w:r>
          </w:p>
        </w:tc>
        <w:tc>
          <w:tcPr>
            <w:tcW w:w="2337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6</w:t>
            </w:r>
          </w:p>
        </w:tc>
        <w:tc>
          <w:tcPr>
            <w:tcW w:w="2338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12</w:t>
            </w:r>
          </w:p>
        </w:tc>
        <w:tc>
          <w:tcPr>
            <w:tcW w:w="2338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 = 24</w:t>
            </w:r>
          </w:p>
        </w:tc>
      </w:tr>
      <w:tr w:rsidR="007E0BC6" w:rsidRPr="00CA7962" w:rsidTr="00AA616E">
        <w:tc>
          <w:tcPr>
            <w:tcW w:w="2337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0.142126</w:t>
            </w:r>
          </w:p>
        </w:tc>
        <w:tc>
          <w:tcPr>
            <w:tcW w:w="2338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0.142126</w:t>
            </w:r>
          </w:p>
        </w:tc>
        <w:tc>
          <w:tcPr>
            <w:tcW w:w="2338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0.142309</w:t>
            </w:r>
          </w:p>
        </w:tc>
      </w:tr>
      <w:tr w:rsidR="007E0BC6" w:rsidRPr="00CA7962" w:rsidTr="00AA616E">
        <w:tc>
          <w:tcPr>
            <w:tcW w:w="2337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ODD-EVEN MERGE</w:t>
            </w:r>
          </w:p>
        </w:tc>
        <w:tc>
          <w:tcPr>
            <w:tcW w:w="2337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0.0418275</w:t>
            </w:r>
          </w:p>
        </w:tc>
        <w:tc>
          <w:tcPr>
            <w:tcW w:w="2338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0.0271082</w:t>
            </w:r>
          </w:p>
        </w:tc>
        <w:tc>
          <w:tcPr>
            <w:tcW w:w="2338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0.0468103</w:t>
            </w:r>
          </w:p>
        </w:tc>
      </w:tr>
      <w:tr w:rsidR="007E0BC6" w:rsidRPr="00CA7962" w:rsidTr="00AA616E">
        <w:tc>
          <w:tcPr>
            <w:tcW w:w="2337" w:type="dxa"/>
          </w:tcPr>
          <w:p w:rsidR="007E0BC6" w:rsidRPr="00CA7962" w:rsidRDefault="007E0BC6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PARTITION SORT</w:t>
            </w:r>
          </w:p>
        </w:tc>
        <w:tc>
          <w:tcPr>
            <w:tcW w:w="2337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0.836293</w:t>
            </w:r>
          </w:p>
        </w:tc>
        <w:tc>
          <w:tcPr>
            <w:tcW w:w="2338" w:type="dxa"/>
          </w:tcPr>
          <w:p w:rsidR="007E0BC6" w:rsidRPr="00CA7962" w:rsidRDefault="005C0DC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1.0389</w:t>
            </w:r>
          </w:p>
        </w:tc>
        <w:tc>
          <w:tcPr>
            <w:tcW w:w="2338" w:type="dxa"/>
          </w:tcPr>
          <w:p w:rsidR="007E0BC6" w:rsidRPr="00CA7962" w:rsidRDefault="00A74A8D" w:rsidP="00AA616E">
            <w:pPr>
              <w:rPr>
                <w:sz w:val="24"/>
                <w:szCs w:val="24"/>
              </w:rPr>
            </w:pPr>
            <w:r w:rsidRPr="00CA7962">
              <w:rPr>
                <w:sz w:val="24"/>
                <w:szCs w:val="24"/>
              </w:rPr>
              <w:t>1.21488</w:t>
            </w:r>
          </w:p>
        </w:tc>
      </w:tr>
    </w:tbl>
    <w:p w:rsidR="00855982" w:rsidRPr="00CA7962" w:rsidRDefault="00855982" w:rsidP="007E0BC6">
      <w:pPr>
        <w:rPr>
          <w:sz w:val="24"/>
          <w:szCs w:val="24"/>
        </w:rPr>
      </w:pPr>
    </w:p>
    <w:p w:rsidR="004B34AF" w:rsidRPr="00CA7962" w:rsidRDefault="004B34AF" w:rsidP="00ED4A54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>SERIAL performs better than both parallel implementations at smaller problem size</w:t>
      </w:r>
    </w:p>
    <w:p w:rsidR="00F63F89" w:rsidRDefault="004B34AF" w:rsidP="00ED4A54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CA7962">
        <w:rPr>
          <w:sz w:val="24"/>
          <w:szCs w:val="24"/>
        </w:rPr>
        <w:t xml:space="preserve">ODD-EVEN MERGE </w:t>
      </w:r>
      <w:r w:rsidRPr="00CA7962">
        <w:rPr>
          <w:sz w:val="24"/>
          <w:szCs w:val="24"/>
        </w:rPr>
        <w:t>outperforms SERIAL</w:t>
      </w:r>
      <w:r w:rsidRPr="00CA7962">
        <w:rPr>
          <w:sz w:val="24"/>
          <w:szCs w:val="24"/>
        </w:rPr>
        <w:t xml:space="preserve"> at large problem size</w:t>
      </w:r>
      <w:r w:rsidR="00F63F89">
        <w:rPr>
          <w:sz w:val="24"/>
          <w:szCs w:val="24"/>
        </w:rPr>
        <w:t>s.</w:t>
      </w:r>
    </w:p>
    <w:p w:rsidR="00F63F89" w:rsidRDefault="00F63F89" w:rsidP="00ED4A5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ODD-EVEN MERGE scales very moderately at large problem sizes, with degradation at P=24. </w:t>
      </w:r>
    </w:p>
    <w:p w:rsidR="00F63F89" w:rsidRDefault="00F63F89" w:rsidP="00F63F89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This might be due to the fast that there are only 12 physical cores on the machine, and 24 logical cores due to hyper-threading (super-scalar pipeline design).</w:t>
      </w:r>
    </w:p>
    <w:p w:rsidR="00F63F89" w:rsidRDefault="00F63F89" w:rsidP="00F63F8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As thread count increases </w:t>
      </w:r>
      <w:r w:rsidR="004B34AF" w:rsidRPr="00F63F89">
        <w:rPr>
          <w:sz w:val="24"/>
          <w:szCs w:val="24"/>
        </w:rPr>
        <w:t>at smaller problem sizes, partition sort degrades moderately</w:t>
      </w:r>
      <w:r>
        <w:rPr>
          <w:sz w:val="24"/>
          <w:szCs w:val="24"/>
        </w:rPr>
        <w:t>.</w:t>
      </w:r>
    </w:p>
    <w:p w:rsidR="00ED4A54" w:rsidRDefault="00F63F89" w:rsidP="00F63F89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More rapid degradation is seen with large problem size (possibly due to large number (</w:t>
      </w:r>
      <w:bookmarkStart w:id="0" w:name="_GoBack"/>
      <w:bookmarkEnd w:id="0"/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(N)</w:t>
      </w:r>
      <w:r>
        <w:rPr>
          <w:sz w:val="24"/>
          <w:szCs w:val="24"/>
        </w:rPr>
        <w:t>) of sub-problems created at each step)</w:t>
      </w:r>
    </w:p>
    <w:p w:rsidR="00F63F89" w:rsidRDefault="00F63F89" w:rsidP="00F63F8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F63F89" w:rsidRDefault="00F63F89" w:rsidP="00F63F89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For small problem sizes, use SERIAL</w:t>
      </w:r>
    </w:p>
    <w:p w:rsidR="00F63F89" w:rsidRPr="00F63F89" w:rsidRDefault="00F63F89" w:rsidP="00F63F89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For larger problem sizes, use ODD-EVEN MERGE, as PARTITION SORT has very high overheads.</w:t>
      </w:r>
    </w:p>
    <w:sectPr w:rsidR="00F63F89" w:rsidRPr="00F63F8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96" w:rsidRDefault="00373796" w:rsidP="00855982">
      <w:pPr>
        <w:spacing w:after="0" w:line="240" w:lineRule="auto"/>
      </w:pPr>
      <w:r>
        <w:separator/>
      </w:r>
    </w:p>
  </w:endnote>
  <w:endnote w:type="continuationSeparator" w:id="0">
    <w:p w:rsidR="00373796" w:rsidRDefault="0037379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F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96" w:rsidRDefault="00373796" w:rsidP="00855982">
      <w:pPr>
        <w:spacing w:after="0" w:line="240" w:lineRule="auto"/>
      </w:pPr>
      <w:r>
        <w:separator/>
      </w:r>
    </w:p>
  </w:footnote>
  <w:footnote w:type="continuationSeparator" w:id="0">
    <w:p w:rsidR="00373796" w:rsidRDefault="0037379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68F1977"/>
    <w:multiLevelType w:val="hybridMultilevel"/>
    <w:tmpl w:val="CCE2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F246E28"/>
    <w:multiLevelType w:val="hybridMultilevel"/>
    <w:tmpl w:val="97C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C6"/>
    <w:rsid w:val="0012683B"/>
    <w:rsid w:val="001D4362"/>
    <w:rsid w:val="00373796"/>
    <w:rsid w:val="004B34AF"/>
    <w:rsid w:val="005C0DCD"/>
    <w:rsid w:val="006A71A3"/>
    <w:rsid w:val="007833A7"/>
    <w:rsid w:val="007E0BC6"/>
    <w:rsid w:val="00855982"/>
    <w:rsid w:val="00954F65"/>
    <w:rsid w:val="00A10484"/>
    <w:rsid w:val="00A74A8D"/>
    <w:rsid w:val="00BE7343"/>
    <w:rsid w:val="00CA7962"/>
    <w:rsid w:val="00D23E99"/>
    <w:rsid w:val="00DD3F94"/>
    <w:rsid w:val="00ED4A54"/>
    <w:rsid w:val="00F63F8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53DB3-C6F1-427B-ACF5-1B5EAFB1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nsole">
    <w:name w:val="Console"/>
    <w:basedOn w:val="Normal"/>
    <w:link w:val="ConsoleChar"/>
    <w:qFormat/>
    <w:rsid w:val="006A71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line="240" w:lineRule="auto"/>
    </w:pPr>
    <w:rPr>
      <w:rFonts w:ascii="Consolas" w:hAnsi="Consolas"/>
    </w:rPr>
  </w:style>
  <w:style w:type="character" w:customStyle="1" w:styleId="ConsoleChar">
    <w:name w:val="Console Char"/>
    <w:basedOn w:val="DefaultParagraphFont"/>
    <w:link w:val="Console"/>
    <w:rsid w:val="006A71A3"/>
    <w:rPr>
      <w:rFonts w:ascii="Consolas" w:hAnsi="Consolas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7E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E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0E"/>
    <w:rsid w:val="001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6ECDD28D246AE8FD88EC75364ABB1">
    <w:name w:val="ECA6ECDD28D246AE8FD88EC75364ABB1"/>
  </w:style>
  <w:style w:type="paragraph" w:customStyle="1" w:styleId="F546F7E627174AAC8ACA0BA9AB52F12C">
    <w:name w:val="F546F7E627174AAC8ACA0BA9AB52F12C"/>
  </w:style>
  <w:style w:type="paragraph" w:customStyle="1" w:styleId="9A6F4BC7EBE64A0A97C44F03AC69C94C">
    <w:name w:val="9A6F4BC7EBE64A0A97C44F03AC69C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 Gupta</dc:creator>
  <cp:lastModifiedBy>Yash Gupta</cp:lastModifiedBy>
  <cp:revision>9</cp:revision>
  <dcterms:created xsi:type="dcterms:W3CDTF">2017-05-01T09:08:00Z</dcterms:created>
  <dcterms:modified xsi:type="dcterms:W3CDTF">2017-05-01T09:38:00Z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